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call和apply的区别是什么？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call和apply作用都是把obj绑定到thisObj的作用，即改变this的指向，然而唯一的区别就是apply传递的参数必须得是数组的形式传递，而call则直接连续参数传递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“==”和“===”的区别是什么？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==是相等符，如果==两边类型不同，比较时会先进行隐式转换，再比较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===是全等符，表示===两边的量与量的类型必须完全相同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什么是DOM，有什么作用？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DOM全称 Document Object Model，即文档对象模型，它允许脚本(js)控制Web页面、窗口和文档。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DOM 标准被分为 3 个不同的部分：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核心 DOM - 针对任何结构化文档的标准模型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 DOM - 针对 XML 文档的标准模型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HTML DOM - 针对 HTML 文档的标准模型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DOM基本功能：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① 查询某个元素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② 查询某个元素的祖先、兄弟以及后代元素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③ 获取、修改元素的属性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④ 获取、修改元素的内容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⑤ 创建、插入和删除元素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如何把json转换成JavaScript对象？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JSON.stringify()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14:textFill>
            <w14:solidFill>
              <w14:schemeClr w14:val="tx1"/>
            </w14:solidFill>
          </w14:textFill>
        </w:rPr>
        <w:t>val</w:t>
      </w:r>
      <w:r>
        <w:rPr>
          <w:rFonts w:hint="eastAsia" w:ascii="Consolas" w:hAnsi="Consolas" w:cs="Consolas"/>
          <w:i w:val="0"/>
          <w:caps w:val="0"/>
          <w:color w:val="000000" w:themeColor="text1"/>
          <w:spacing w:val="0"/>
          <w:sz w:val="21"/>
          <w:szCs w:val="21"/>
          <w:shd w:val="clear" w:fill="F6F8FA"/>
          <w:lang w:val="en-US" w:eastAsia="zh-CN"/>
          <w14:textFill>
            <w14:solidFill>
              <w14:schemeClr w14:val="tx1"/>
            </w14:solidFill>
          </w14:textFill>
        </w:rPr>
        <w:t>()</w:t>
      </w:r>
    </w:p>
    <w:p>
      <w:pPr>
        <w:numPr>
          <w:ilvl w:val="0"/>
          <w:numId w:val="0"/>
        </w:numPr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什么是闭包，为什么要使用闭包？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闭包：即重用一个变量，又保护变量不被污染的一种机制。</w:t>
      </w:r>
    </w:p>
    <w:p>
      <w:pPr>
        <w:ind w:firstLine="480" w:firstLineChars="20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闭包是指有权访问另一个函数作用域中变量的函数，创建闭包的最常见的方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式就是在一个函数内创建另一个函数，通过另一个函数访问这个函数的局部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变量,利用闭包可以突破作用链域，将函数内部的变量和方法传递到外部。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为什么使用闭包 : 全局变量和局部变量都具有不可兼得的优缺点。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　　全局变量: 优: 可重用, 缺: 易被污染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 　　局部变量: 优: 仅函数内可用，不会被污染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缺: 不可重用!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什么是AJax，同步和异步的区别？</w:t>
      </w: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ajax是异步的 JavaScript 和 XML。通过在后台与服务器进行少量数据交换，AJAX 可以使网页实现异步更新。这意味着可以在不重新加载整个网页的情况下，对网页的某部分进行更新。</w:t>
      </w:r>
    </w:p>
    <w:p>
      <w:pPr>
        <w:ind w:firstLine="420" w:firstLineChars="0"/>
      </w:pPr>
      <w:r>
        <w:rPr>
          <w:rFonts w:hint="default"/>
        </w:rPr>
        <w:t>同步：脚本会停留并等待服务器发送回复然后再继续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异步：脚本允许页面继续其进程并处理可能的回复</w:t>
      </w:r>
    </w:p>
    <w:p>
      <w:pP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什么是跨域？有什么方法可以解决，请分别列举？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跨域指的是浏览器不能执行其他网站的脚本。它是由浏览器的同源策略造成的，是浏览器对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instrText xml:space="preserve"> HYPERLINK "http://lib.csdn.net/base/javascript" \o "JavaScript知识库" \t "https://www.cnblogs.com/wennice/p/_blank"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6464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施加的安全限制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解决办法：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1、JSONP：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使用方式就不赘述了，但是要注意JSONP只支持GET请求，不支持POST请求。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2、代理：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www.123.com/index.html需要调用www.456.com/server.php，可以写一个接口www.123.com/server.php，由这个接口在后端去调用www.456.com/server.php并拿到返回值，然后再返回给index.html，这就是一个代理的模式。相当于绕过了浏览器端，自然就不存在跨域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3、PHP端修改header（XHR2方式）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在php接口脚本中加入以下两句即可：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header('Access-Control-Allow-Origin:*');//允许所有来源访问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header('Access-Control-Allow-Method:POST,GET');//允许访问的方式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Iframe</w:t>
      </w:r>
    </w:p>
    <w:p>
      <w:pPr>
        <w:numPr>
          <w:ilvl w:val="0"/>
          <w:numId w:val="1"/>
        </w:numPr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 window.name 实现跨域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get和post方法的区别？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GET在浏览器回退时是无害的，而POST会再次提交请求。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GET产生的URL地址可以被Bookmark，而POST不可以。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GET请求会被浏览器主动cache，而POST不会，除非手动设置。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GET请求只能进行url编码，而POST支持多种编码方式。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GET请求参数会被完整保留在浏览器历史记录里，而POST中的参数不会被保留。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GET请求在URL中传送的参数是有长度限制的，而POST么有。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对参数的数据类型，GET只接受ASCII字符，而POST没有限制。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GET比POST更不安全，因为参数直接暴露在URL上，所以不能用来传递敏感信息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14:textFill>
            <w14:solidFill>
              <w14:schemeClr w14:val="tx1"/>
            </w14:solidFill>
          </w14:textFill>
        </w:rPr>
        <w:t>GET参数通过URL传递，POST放在Request body中。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900" w:right="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幼圆" w:hAnsi="幼圆" w:eastAsia="幼圆" w:cs="幼圆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幼圆" w:hAnsi="幼圆" w:eastAsia="幼圆" w:cs="幼圆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A1B78"/>
    <w:multiLevelType w:val="multilevel"/>
    <w:tmpl w:val="CD8A1B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BAAE764"/>
    <w:multiLevelType w:val="singleLevel"/>
    <w:tmpl w:val="0BAAE764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B0510"/>
    <w:rsid w:val="23DB0510"/>
    <w:rsid w:val="63D424B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ena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2018-11-07T01:14:00Z</dcterms:created>
  <dc:creator>两个人的风花雪月</dc:creator>
  <cp:lastModifiedBy>两个人的风花雪月</cp:lastModifiedBy>
  <dcterms:modified xsi:type="dcterms:W3CDTF">2018-11-07T03:41:14Z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